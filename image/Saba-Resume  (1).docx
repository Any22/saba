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5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FC9E9B" w14:textId="77777777" w:rsidTr="00DF743A">
        <w:trPr>
          <w:trHeight w:val="7650"/>
        </w:trPr>
        <w:tc>
          <w:tcPr>
            <w:tcW w:w="3600" w:type="dxa"/>
            <w:vAlign w:val="center"/>
          </w:tcPr>
          <w:sdt>
            <w:sdtPr>
              <w:id w:val="-1954003311"/>
              <w:placeholder>
                <w:docPart w:val="9BFED5DED608410B8C17CEA381691C5A"/>
              </w:placeholder>
              <w:temporary/>
              <w:showingPlcHdr/>
              <w15:appearance w15:val="hidden"/>
            </w:sdtPr>
            <w:sdtEndPr/>
            <w:sdtContent>
              <w:p w14:paraId="2507C5C6" w14:textId="77777777" w:rsidR="00E41202" w:rsidRPr="00CB0055" w:rsidRDefault="00E41202" w:rsidP="00E4120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DB2594A1EB4477A67CDB5E5F83A49A"/>
              </w:placeholder>
              <w:temporary/>
              <w:showingPlcHdr/>
              <w15:appearance w15:val="hidden"/>
            </w:sdtPr>
            <w:sdtEndPr/>
            <w:sdtContent>
              <w:p w14:paraId="363B1412" w14:textId="77777777" w:rsidR="00E41202" w:rsidRDefault="00E41202" w:rsidP="00E41202">
                <w:r w:rsidRPr="004D3011">
                  <w:t>PHONE:</w:t>
                </w:r>
              </w:p>
            </w:sdtContent>
          </w:sdt>
          <w:p w14:paraId="137DD9E6" w14:textId="77777777" w:rsidR="00E41202" w:rsidRDefault="00E41202" w:rsidP="00E41202">
            <w:r>
              <w:t>+</w:t>
            </w:r>
            <w:r w:rsidRPr="00432703">
              <w:rPr>
                <w:rStyle w:val="span"/>
                <w:rFonts w:asciiTheme="majorHAnsi" w:eastAsia="Saira" w:hAnsiTheme="majorHAnsi" w:cs="Saira"/>
                <w:sz w:val="18"/>
                <w:szCs w:val="18"/>
              </w:rPr>
              <w:t>61491105948</w:t>
            </w:r>
            <w:r w:rsidRPr="00432703">
              <w:rPr>
                <w:rStyle w:val="divdocumentaddress"/>
                <w:rFonts w:ascii="Saira" w:eastAsia="Saira" w:hAnsi="Saira" w:cs="Saira"/>
                <w:color w:val="auto"/>
              </w:rPr>
              <w:t xml:space="preserve"> </w:t>
            </w:r>
            <w:r w:rsidRPr="00432703">
              <w:rPr>
                <w:rStyle w:val="divdocumentsprtr"/>
                <w:rFonts w:ascii="Saira" w:eastAsia="Saira" w:hAnsi="Saira" w:cs="Saira"/>
                <w:sz w:val="20"/>
                <w:szCs w:val="20"/>
              </w:rPr>
              <w:t>  </w:t>
            </w:r>
          </w:p>
          <w:p w14:paraId="5E1CFA7C" w14:textId="77777777" w:rsidR="00E41202" w:rsidRPr="004D3011" w:rsidRDefault="00E41202" w:rsidP="00E41202"/>
          <w:sdt>
            <w:sdtPr>
              <w:id w:val="-240260293"/>
              <w:placeholder>
                <w:docPart w:val="6F595494A2AA45DD9DB90ECBE39AD988"/>
              </w:placeholder>
              <w:temporary/>
              <w:showingPlcHdr/>
              <w15:appearance w15:val="hidden"/>
            </w:sdtPr>
            <w:sdtEndPr/>
            <w:sdtContent>
              <w:p w14:paraId="18C24E27" w14:textId="77777777" w:rsidR="00E41202" w:rsidRDefault="00E41202" w:rsidP="00E41202">
                <w:r w:rsidRPr="004D3011">
                  <w:t>EMAIL:</w:t>
                </w:r>
              </w:p>
            </w:sdtContent>
          </w:sdt>
          <w:p w14:paraId="713CDF3E" w14:textId="77777777" w:rsidR="00E41202" w:rsidRDefault="00825BDB" w:rsidP="00E41202">
            <w:hyperlink r:id="rId10" w:history="1">
              <w:r w:rsidR="00E41202" w:rsidRPr="005B00D4">
                <w:rPr>
                  <w:rStyle w:val="Hyperlink"/>
                </w:rPr>
                <w:t>sabasaeedakhtar@gmail.com</w:t>
              </w:r>
            </w:hyperlink>
          </w:p>
          <w:p w14:paraId="474D4CC0" w14:textId="77777777" w:rsidR="00E41202" w:rsidRDefault="00E41202" w:rsidP="00E41202"/>
          <w:p w14:paraId="7B864C12" w14:textId="77777777" w:rsidR="00E41202" w:rsidRDefault="00E41202" w:rsidP="00E41202">
            <w:r>
              <w:t>LINKEDIN PROFILE</w:t>
            </w:r>
          </w:p>
          <w:p w14:paraId="6A214513" w14:textId="77777777" w:rsidR="00E41202" w:rsidRPr="00994C44" w:rsidRDefault="00825BDB" w:rsidP="00E41202">
            <w:pPr>
              <w:rPr>
                <w:rStyle w:val="Hyperlink"/>
                <w:sz w:val="16"/>
                <w:szCs w:val="16"/>
              </w:rPr>
            </w:pPr>
            <w:hyperlink r:id="rId11" w:history="1">
              <w:r w:rsidR="00E41202" w:rsidRPr="005B00D4">
                <w:rPr>
                  <w:rStyle w:val="Hyperlink"/>
                  <w:sz w:val="16"/>
                  <w:szCs w:val="16"/>
                </w:rPr>
                <w:t>https://www.linkedin.com/in/sabaakhtar/</w:t>
              </w:r>
            </w:hyperlink>
          </w:p>
          <w:p w14:paraId="1963D188" w14:textId="77777777" w:rsidR="00E41202" w:rsidRDefault="00E41202" w:rsidP="00E41202"/>
          <w:p w14:paraId="256A09E7" w14:textId="77777777" w:rsidR="00E41202" w:rsidRDefault="00E41202" w:rsidP="00E41202">
            <w:r>
              <w:t>GITHUB PROFILE</w:t>
            </w:r>
          </w:p>
          <w:p w14:paraId="5BF23471" w14:textId="75D2B85A" w:rsidR="00931C54" w:rsidRPr="00931C54" w:rsidRDefault="00825BDB" w:rsidP="00E41202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 w:rsidR="00E41202" w:rsidRPr="005B00D4">
                <w:rPr>
                  <w:rStyle w:val="Hyperlink"/>
                </w:rPr>
                <w:t>https://github.com/Any22/</w:t>
              </w:r>
            </w:hyperlink>
          </w:p>
          <w:p w14:paraId="630CA079" w14:textId="121813AC" w:rsidR="001B2ABD" w:rsidRDefault="001B2ABD" w:rsidP="00E41202">
            <w:pPr>
              <w:tabs>
                <w:tab w:val="left" w:pos="990"/>
              </w:tabs>
            </w:pPr>
          </w:p>
        </w:tc>
        <w:tc>
          <w:tcPr>
            <w:tcW w:w="720" w:type="dxa"/>
            <w:vAlign w:val="center"/>
          </w:tcPr>
          <w:p w14:paraId="76751DA1" w14:textId="77777777" w:rsidR="001B2ABD" w:rsidRDefault="001B2ABD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05FE9F94" w14:textId="77777777" w:rsidR="001B2ABD" w:rsidRPr="005B5A15" w:rsidRDefault="005E42EB" w:rsidP="00584C83">
            <w:pPr>
              <w:pStyle w:val="Title"/>
              <w:rPr>
                <w:sz w:val="40"/>
                <w:szCs w:val="40"/>
              </w:rPr>
            </w:pPr>
            <w:r w:rsidRPr="005B5A15">
              <w:rPr>
                <w:sz w:val="40"/>
                <w:szCs w:val="40"/>
              </w:rPr>
              <w:t>Saba Akhtar</w:t>
            </w:r>
          </w:p>
          <w:p w14:paraId="24BBED53" w14:textId="77777777" w:rsidR="002703D8" w:rsidRPr="002703D8" w:rsidRDefault="002703D8" w:rsidP="00584C83">
            <w:pPr>
              <w:pStyle w:val="Subtitle"/>
              <w:rPr>
                <w:rStyle w:val="Strong"/>
                <w:spacing w:val="56"/>
                <w:sz w:val="24"/>
                <w:szCs w:val="24"/>
              </w:rPr>
            </w:pPr>
          </w:p>
          <w:p w14:paraId="323AAF2E" w14:textId="3439B405" w:rsidR="001B2ABD" w:rsidRPr="005B5A15" w:rsidRDefault="00994C44" w:rsidP="00584C83">
            <w:pPr>
              <w:pStyle w:val="Subtitle"/>
              <w:rPr>
                <w:rStyle w:val="Strong"/>
                <w:sz w:val="24"/>
                <w:szCs w:val="24"/>
              </w:rPr>
            </w:pPr>
            <w:r w:rsidRPr="00825BDB">
              <w:rPr>
                <w:rStyle w:val="Strong"/>
                <w:spacing w:val="0"/>
                <w:w w:val="47"/>
                <w:sz w:val="24"/>
                <w:szCs w:val="24"/>
              </w:rPr>
              <w:t xml:space="preserve">Web Designer and </w:t>
            </w:r>
            <w:r w:rsidR="00DC6A69" w:rsidRPr="00825BDB">
              <w:rPr>
                <w:rStyle w:val="Strong"/>
                <w:spacing w:val="0"/>
                <w:w w:val="47"/>
                <w:sz w:val="24"/>
                <w:szCs w:val="24"/>
              </w:rPr>
              <w:t>Front-End</w:t>
            </w:r>
            <w:r w:rsidR="00931C54" w:rsidRPr="00825BDB">
              <w:rPr>
                <w:rStyle w:val="Strong"/>
                <w:spacing w:val="0"/>
                <w:w w:val="47"/>
                <w:sz w:val="24"/>
                <w:szCs w:val="24"/>
              </w:rPr>
              <w:t xml:space="preserve"> </w:t>
            </w:r>
            <w:r w:rsidRPr="00825BDB">
              <w:rPr>
                <w:rStyle w:val="Strong"/>
                <w:spacing w:val="0"/>
                <w:w w:val="47"/>
                <w:sz w:val="24"/>
                <w:szCs w:val="24"/>
              </w:rPr>
              <w:t>Develope</w:t>
            </w:r>
            <w:r w:rsidRPr="00825BDB">
              <w:rPr>
                <w:rStyle w:val="Strong"/>
                <w:spacing w:val="25"/>
                <w:w w:val="47"/>
                <w:sz w:val="24"/>
                <w:szCs w:val="24"/>
              </w:rPr>
              <w:t>r</w:t>
            </w:r>
          </w:p>
          <w:p w14:paraId="105F58F9" w14:textId="77777777" w:rsidR="00584C83" w:rsidRDefault="00584C83" w:rsidP="00584C83">
            <w:pPr>
              <w:pStyle w:val="Heading3"/>
            </w:pPr>
            <w:r>
              <w:t>Summary</w:t>
            </w:r>
          </w:p>
          <w:p w14:paraId="2955334C" w14:textId="117EE104" w:rsidR="00EB5E63" w:rsidRDefault="001E6B25" w:rsidP="00EB5E63">
            <w:pPr>
              <w:rPr>
                <w:bCs/>
              </w:rPr>
            </w:pPr>
            <w:r>
              <w:rPr>
                <w:bCs/>
              </w:rPr>
              <w:t xml:space="preserve">Versatile </w:t>
            </w:r>
            <w:r w:rsidR="00584C83">
              <w:rPr>
                <w:bCs/>
              </w:rPr>
              <w:t>W</w:t>
            </w:r>
            <w:r w:rsidR="00584C83" w:rsidRPr="00C8521B">
              <w:rPr>
                <w:bCs/>
              </w:rPr>
              <w:t xml:space="preserve">eb </w:t>
            </w:r>
            <w:r w:rsidR="00584C83">
              <w:rPr>
                <w:bCs/>
              </w:rPr>
              <w:t xml:space="preserve">Designer and </w:t>
            </w:r>
            <w:r w:rsidR="00DC6A69">
              <w:rPr>
                <w:bCs/>
              </w:rPr>
              <w:t>Front-End</w:t>
            </w:r>
            <w:r w:rsidR="00931C54">
              <w:rPr>
                <w:bCs/>
              </w:rPr>
              <w:t xml:space="preserve"> </w:t>
            </w:r>
            <w:r w:rsidR="00584C83">
              <w:rPr>
                <w:bCs/>
              </w:rPr>
              <w:t>D</w:t>
            </w:r>
            <w:r w:rsidR="00584C83" w:rsidRPr="00C8521B">
              <w:rPr>
                <w:bCs/>
              </w:rPr>
              <w:t>eveloper</w:t>
            </w:r>
            <w:r w:rsidR="00EB5E63">
              <w:rPr>
                <w:bCs/>
              </w:rPr>
              <w:t xml:space="preserve">; </w:t>
            </w:r>
            <w:r w:rsidR="00DC6A69">
              <w:rPr>
                <w:bCs/>
              </w:rPr>
              <w:t>specializes</w:t>
            </w:r>
            <w:r w:rsidR="00EB5E63">
              <w:rPr>
                <w:bCs/>
              </w:rPr>
              <w:t xml:space="preserve"> in creating responsive and user-friendly websites   </w:t>
            </w:r>
          </w:p>
          <w:p w14:paraId="700E0969" w14:textId="77777777" w:rsidR="00EB5E63" w:rsidRDefault="00EB5E63" w:rsidP="00EB5E63">
            <w:pPr>
              <w:rPr>
                <w:bCs/>
              </w:rPr>
            </w:pPr>
          </w:p>
          <w:p w14:paraId="4C7D2D3E" w14:textId="6C932C57" w:rsidR="00EB5E63" w:rsidRDefault="00EB5E63" w:rsidP="00EB5E63">
            <w:pPr>
              <w:rPr>
                <w:bCs/>
              </w:rPr>
            </w:pPr>
            <w:r>
              <w:rPr>
                <w:bCs/>
              </w:rPr>
              <w:t>Hands</w:t>
            </w:r>
            <w:r w:rsidR="00931C54">
              <w:rPr>
                <w:bCs/>
              </w:rPr>
              <w:t xml:space="preserve"> on </w:t>
            </w:r>
            <w:r w:rsidR="00584C83">
              <w:rPr>
                <w:bCs/>
              </w:rPr>
              <w:t xml:space="preserve">experience </w:t>
            </w:r>
            <w:r>
              <w:rPr>
                <w:bCs/>
              </w:rPr>
              <w:t>with</w:t>
            </w:r>
            <w:r w:rsidR="00584C83">
              <w:rPr>
                <w:bCs/>
              </w:rPr>
              <w:t xml:space="preserve"> </w:t>
            </w:r>
            <w:r w:rsidR="00584C83" w:rsidRPr="00EC0F93">
              <w:rPr>
                <w:bCs/>
              </w:rPr>
              <w:t>HTML, CSS, Bootstrap</w:t>
            </w:r>
            <w:r w:rsidR="00931C54">
              <w:rPr>
                <w:bCs/>
              </w:rPr>
              <w:t xml:space="preserve">, JavaScript and React. </w:t>
            </w:r>
          </w:p>
          <w:p w14:paraId="48AE570F" w14:textId="77777777" w:rsidR="00EB5E63" w:rsidRDefault="00EB5E63" w:rsidP="00EB5E63">
            <w:pPr>
              <w:rPr>
                <w:bCs/>
              </w:rPr>
            </w:pPr>
          </w:p>
          <w:p w14:paraId="34E4F318" w14:textId="3383D90B" w:rsidR="00584C83" w:rsidRDefault="00931C54" w:rsidP="00EB5E63">
            <w:pPr>
              <w:rPr>
                <w:bCs/>
              </w:rPr>
            </w:pPr>
            <w:r>
              <w:rPr>
                <w:bCs/>
              </w:rPr>
              <w:t xml:space="preserve">Supportive team player, hardworking and self-motivated with strong </w:t>
            </w:r>
            <w:r w:rsidR="00EB5E63">
              <w:rPr>
                <w:bCs/>
              </w:rPr>
              <w:t xml:space="preserve">organizational and </w:t>
            </w:r>
            <w:r w:rsidR="00DC6A69">
              <w:rPr>
                <w:bCs/>
              </w:rPr>
              <w:t>problem-solving</w:t>
            </w:r>
            <w:r>
              <w:rPr>
                <w:bCs/>
              </w:rPr>
              <w:t xml:space="preserve"> skills.</w:t>
            </w:r>
          </w:p>
          <w:p w14:paraId="57BFC0F8" w14:textId="77777777" w:rsidR="00931C54" w:rsidRDefault="00931C54" w:rsidP="00584C83">
            <w:pPr>
              <w:jc w:val="both"/>
              <w:rPr>
                <w:bCs/>
              </w:rPr>
            </w:pPr>
          </w:p>
          <w:p w14:paraId="7E7C405B" w14:textId="2B5B3776" w:rsidR="00584C83" w:rsidRDefault="00931C54" w:rsidP="00931C54">
            <w:pPr>
              <w:jc w:val="both"/>
              <w:rPr>
                <w:bCs/>
              </w:rPr>
            </w:pPr>
            <w:r>
              <w:rPr>
                <w:bCs/>
              </w:rPr>
              <w:t xml:space="preserve">Find out more about my work </w:t>
            </w:r>
            <w:hyperlink r:id="rId13" w:history="1">
              <w:r w:rsidRPr="00931C54">
                <w:rPr>
                  <w:rStyle w:val="Hyperlink"/>
                  <w:bCs/>
                </w:rPr>
                <w:t>here</w:t>
              </w:r>
            </w:hyperlink>
            <w:r w:rsidR="00DC6A69">
              <w:rPr>
                <w:rStyle w:val="Hyperlink"/>
                <w:bCs/>
              </w:rPr>
              <w:t>.</w:t>
            </w:r>
          </w:p>
          <w:p w14:paraId="32E3F1BD" w14:textId="77777777" w:rsidR="00584C83" w:rsidRDefault="00584C83" w:rsidP="00584C83"/>
          <w:p w14:paraId="31D547A9" w14:textId="77777777" w:rsidR="00584C83" w:rsidRDefault="00584C83" w:rsidP="00584C83">
            <w:pPr>
              <w:pStyle w:val="Heading2"/>
            </w:pPr>
            <w:r>
              <w:t>Technical Skills</w:t>
            </w:r>
          </w:p>
          <w:p w14:paraId="5E2AF1A3" w14:textId="571A1650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Development Framework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3084F2DA" w14:textId="4E16ADE5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HTML, CSS, JavaScript, React, Bootstrap, jQuery and Node</w:t>
            </w:r>
            <w:r w:rsidR="00931C54">
              <w:rPr>
                <w:color w:val="000000"/>
              </w:rPr>
              <w:t>.</w:t>
            </w:r>
            <w:r>
              <w:rPr>
                <w:color w:val="000000"/>
              </w:rPr>
              <w:t>js</w:t>
            </w:r>
          </w:p>
          <w:p w14:paraId="7765599A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62B62EF" w14:textId="1ED6D906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Version Control System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497F133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Git Bash and GitHub</w:t>
            </w:r>
          </w:p>
          <w:p w14:paraId="2B10D4C9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3FBFF883" w14:textId="77777777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Testing </w:t>
            </w:r>
          </w:p>
          <w:p w14:paraId="42AD9D18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Unit testing using Jasmine and JEST.</w:t>
            </w:r>
          </w:p>
          <w:p w14:paraId="197083F4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C82E024" w14:textId="77777777" w:rsidR="00584C83" w:rsidRPr="00DB4915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Software Development Methodology </w:t>
            </w:r>
          </w:p>
          <w:p w14:paraId="13DD76E9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Agile Development with Scrum methodology</w:t>
            </w:r>
          </w:p>
          <w:p w14:paraId="3227741B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E9DF0C6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User interface designing</w:t>
            </w:r>
            <w:r>
              <w:rPr>
                <w:b/>
                <w:bCs/>
                <w:i/>
                <w:iCs/>
                <w:color w:val="000000"/>
              </w:rPr>
              <w:t>/Wireframes</w:t>
            </w:r>
          </w:p>
          <w:p w14:paraId="7C2AA1E9" w14:textId="77777777" w:rsidR="00584C83" w:rsidRPr="000A4108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Ninja mock and Figma. </w:t>
            </w:r>
          </w:p>
          <w:p w14:paraId="0A925A83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BA7189A" w14:textId="77777777" w:rsidR="00584C83" w:rsidRPr="00765B2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Team Collaboration</w:t>
            </w:r>
          </w:p>
          <w:p w14:paraId="44678A9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 xml:space="preserve">JIRA </w:t>
            </w:r>
          </w:p>
          <w:p w14:paraId="58B7EBBE" w14:textId="77777777" w:rsidR="00584C83" w:rsidRDefault="00584C83" w:rsidP="00584C83"/>
          <w:p w14:paraId="04ADBD0A" w14:textId="5523FC02" w:rsidR="000B5CB1" w:rsidRPr="00EB5E63" w:rsidRDefault="00132950" w:rsidP="00EB5E63">
            <w:pPr>
              <w:pStyle w:val="Heading2"/>
            </w:pPr>
            <w:r>
              <w:t>SOFT SKILLS</w:t>
            </w:r>
          </w:p>
          <w:p w14:paraId="16F60FC3" w14:textId="342A013C" w:rsidR="00132950" w:rsidRPr="000B5CB1" w:rsidRDefault="00931C54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Adaptable</w:t>
            </w:r>
          </w:p>
          <w:p w14:paraId="04CC74EE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 xml:space="preserve">Resilient </w:t>
            </w:r>
          </w:p>
          <w:p w14:paraId="73536A7F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Proactive</w:t>
            </w:r>
          </w:p>
          <w:p w14:paraId="03FF2DFB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Learner</w:t>
            </w:r>
          </w:p>
          <w:p w14:paraId="44753A71" w14:textId="77777777" w:rsidR="00132950" w:rsidRPr="006945DE" w:rsidRDefault="006945DE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Persistent</w:t>
            </w:r>
          </w:p>
          <w:p w14:paraId="143CAE6F" w14:textId="39A514E1" w:rsidR="006945DE" w:rsidRPr="00584C83" w:rsidRDefault="006945DE" w:rsidP="00132950">
            <w:pPr>
              <w:pStyle w:val="ListParagraph"/>
              <w:numPr>
                <w:ilvl w:val="0"/>
                <w:numId w:val="8"/>
              </w:numPr>
            </w:pPr>
            <w:r w:rsidRPr="006945DE">
              <w:rPr>
                <w:sz w:val="18"/>
                <w:szCs w:val="18"/>
              </w:rPr>
              <w:t>Excellent communication skills</w:t>
            </w:r>
            <w:r w:rsidR="004C116E">
              <w:rPr>
                <w:sz w:val="18"/>
                <w:szCs w:val="18"/>
              </w:rPr>
              <w:t>.</w:t>
            </w:r>
          </w:p>
        </w:tc>
      </w:tr>
      <w:tr w:rsidR="00584C83" w14:paraId="742AA1FD" w14:textId="77777777" w:rsidTr="00DF743A">
        <w:tc>
          <w:tcPr>
            <w:tcW w:w="3600" w:type="dxa"/>
            <w:vAlign w:val="center"/>
          </w:tcPr>
          <w:p w14:paraId="375F14E7" w14:textId="77777777" w:rsidR="000B5CB1" w:rsidRDefault="000B5CB1" w:rsidP="000B5CB1"/>
          <w:p w14:paraId="1A7D8131" w14:textId="5D885618" w:rsidR="000B5CB1" w:rsidRPr="00994C44" w:rsidRDefault="000B5CB1" w:rsidP="000B5CB1">
            <w:pPr>
              <w:rPr>
                <w:rStyle w:val="Hyperlink"/>
                <w:sz w:val="16"/>
                <w:szCs w:val="16"/>
              </w:rPr>
            </w:pPr>
          </w:p>
          <w:p w14:paraId="5BD1F11E" w14:textId="77777777" w:rsidR="000B5CB1" w:rsidRDefault="000B5CB1" w:rsidP="000B5CB1"/>
          <w:p w14:paraId="05FDA738" w14:textId="77777777" w:rsidR="000B5CB1" w:rsidRDefault="000B5CB1" w:rsidP="00584C83"/>
          <w:p w14:paraId="0DB9D783" w14:textId="77777777" w:rsidR="00584C83" w:rsidRDefault="00584C83" w:rsidP="00584C83"/>
          <w:p w14:paraId="4D7E3207" w14:textId="77777777" w:rsidR="00584C83" w:rsidRDefault="00584C83" w:rsidP="00584C83"/>
          <w:p w14:paraId="1ECC0257" w14:textId="156CBD73" w:rsidR="00584C83" w:rsidRPr="006954DA" w:rsidRDefault="00584C83" w:rsidP="00584C83">
            <w:pPr>
              <w:rPr>
                <w:rStyle w:val="Hyperlink"/>
                <w:color w:val="auto"/>
              </w:rPr>
            </w:pPr>
          </w:p>
          <w:p w14:paraId="62F36566" w14:textId="77777777" w:rsidR="00584C83" w:rsidRDefault="00584C83" w:rsidP="00584C83"/>
          <w:p w14:paraId="349612CF" w14:textId="77777777" w:rsidR="00584C83" w:rsidRPr="00E4381A" w:rsidRDefault="00584C83" w:rsidP="00584C83">
            <w:pPr>
              <w:rPr>
                <w:rStyle w:val="Hyperlink"/>
              </w:rPr>
            </w:pPr>
          </w:p>
          <w:p w14:paraId="5B088052" w14:textId="2D6DAC01" w:rsidR="00584C83" w:rsidRPr="004D3011" w:rsidRDefault="00584C83" w:rsidP="00584C83"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702FA679" w14:textId="77777777" w:rsidR="00584C83" w:rsidRDefault="00584C83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sdt>
            <w:sdtPr>
              <w:id w:val="1049110328"/>
              <w:placeholder>
                <w:docPart w:val="10442230B3DF4D0F9D108ADCF8A3D42C"/>
              </w:placeholder>
              <w:temporary/>
              <w:showingPlcHdr/>
              <w15:appearance w15:val="hidden"/>
            </w:sdtPr>
            <w:sdtEndPr/>
            <w:sdtContent>
              <w:p w14:paraId="0EE8E050" w14:textId="77777777" w:rsidR="00584C83" w:rsidRDefault="00584C83" w:rsidP="00584C8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445F77" w14:textId="77777777" w:rsidR="00931C54" w:rsidRDefault="00584C83" w:rsidP="00931C54">
            <w:pPr>
              <w:rPr>
                <w:rFonts w:cs="Times New Roman"/>
                <w:b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</w:t>
            </w:r>
            <w:r>
              <w:rPr>
                <w:rFonts w:cs="Times New Roman"/>
                <w:b/>
                <w:szCs w:val="18"/>
              </w:rPr>
              <w:t>20</w:t>
            </w:r>
            <w:r w:rsidRPr="00714626">
              <w:rPr>
                <w:rFonts w:cs="Times New Roman"/>
                <w:b/>
                <w:szCs w:val="18"/>
              </w:rPr>
              <w:tab/>
            </w:r>
            <w:r>
              <w:rPr>
                <w:rFonts w:cs="Times New Roman"/>
                <w:b/>
                <w:szCs w:val="18"/>
              </w:rPr>
              <w:t xml:space="preserve">Junior Web Developer Bootcamp </w:t>
            </w:r>
          </w:p>
          <w:p w14:paraId="16F21C61" w14:textId="4587ACD5" w:rsidR="00584C83" w:rsidRPr="00714626" w:rsidRDefault="00584C83" w:rsidP="00931C54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Acad</w:t>
            </w:r>
            <w:r w:rsidR="00931C54">
              <w:rPr>
                <w:rFonts w:cs="Times New Roman"/>
                <w:szCs w:val="18"/>
              </w:rPr>
              <w:t>emy Xi and Generation Australia: Web Design &amp; Development</w:t>
            </w:r>
          </w:p>
          <w:p w14:paraId="61377B5F" w14:textId="77777777" w:rsidR="00584C83" w:rsidRDefault="00584C83" w:rsidP="00931C54">
            <w:pPr>
              <w:rPr>
                <w:rFonts w:cs="Times New Roman"/>
                <w:b/>
                <w:szCs w:val="18"/>
              </w:rPr>
            </w:pPr>
          </w:p>
          <w:p w14:paraId="3729BB38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2016</w:t>
            </w:r>
            <w:r w:rsidRPr="00714626">
              <w:rPr>
                <w:rFonts w:cs="Times New Roman"/>
                <w:b/>
                <w:szCs w:val="18"/>
              </w:rPr>
              <w:tab/>
              <w:t xml:space="preserve">Certificate Course of Data Science Specialization </w:t>
            </w:r>
          </w:p>
          <w:p w14:paraId="2884C5F4" w14:textId="570035BA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John Hopkins University (Coursera).</w:t>
            </w:r>
          </w:p>
          <w:p w14:paraId="08AADE56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477AD87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2010</w:t>
            </w:r>
            <w:r w:rsidRPr="00714626">
              <w:rPr>
                <w:rFonts w:cs="Times New Roman"/>
                <w:szCs w:val="18"/>
              </w:rPr>
              <w:tab/>
            </w:r>
            <w:r w:rsidRPr="00714626">
              <w:rPr>
                <w:rFonts w:cs="Times New Roman"/>
                <w:b/>
                <w:szCs w:val="18"/>
              </w:rPr>
              <w:t>Master of Science (M.S.)</w:t>
            </w:r>
            <w:r w:rsidRPr="00714626">
              <w:rPr>
                <w:rFonts w:cs="Times New Roman"/>
                <w:szCs w:val="18"/>
              </w:rPr>
              <w:t xml:space="preserve"> in Software Engineering </w:t>
            </w:r>
          </w:p>
          <w:p w14:paraId="1E2041AA" w14:textId="6250D074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Muhammad Ali Jinnah University</w:t>
            </w:r>
            <w:r>
              <w:rPr>
                <w:rFonts w:cs="Times New Roman"/>
                <w:szCs w:val="18"/>
              </w:rPr>
              <w:t>, Pakistan</w:t>
            </w:r>
            <w:r w:rsidR="00931C54">
              <w:rPr>
                <w:rFonts w:cs="Times New Roman"/>
                <w:szCs w:val="18"/>
              </w:rPr>
              <w:t xml:space="preserve">. </w:t>
            </w:r>
            <w:r w:rsidRPr="00714626">
              <w:rPr>
                <w:rFonts w:cs="Times New Roman"/>
                <w:szCs w:val="18"/>
              </w:rPr>
              <w:t>CGPA 3.</w:t>
            </w:r>
            <w:r>
              <w:rPr>
                <w:rFonts w:cs="Times New Roman"/>
                <w:szCs w:val="18"/>
              </w:rPr>
              <w:t>3+</w:t>
            </w:r>
          </w:p>
          <w:p w14:paraId="5683E7FB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2540FEA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 xml:space="preserve">2004 </w:t>
            </w:r>
            <w:r w:rsidRPr="00714626">
              <w:rPr>
                <w:rFonts w:cs="Times New Roman"/>
                <w:b/>
                <w:szCs w:val="18"/>
              </w:rPr>
              <w:tab/>
              <w:t>Bachelor of Science (B.S.)</w:t>
            </w:r>
            <w:r w:rsidRPr="00714626">
              <w:rPr>
                <w:rFonts w:cs="Times New Roman"/>
                <w:szCs w:val="18"/>
              </w:rPr>
              <w:t xml:space="preserve"> in Computer Engineering </w:t>
            </w:r>
          </w:p>
          <w:p w14:paraId="1D675E21" w14:textId="79ADC8DB" w:rsidR="00584C83" w:rsidRPr="00714626" w:rsidRDefault="00584C83" w:rsidP="00931C54">
            <w:pPr>
              <w:rPr>
                <w:rStyle w:val="Strong"/>
                <w:rFonts w:cs="Times New Roman"/>
                <w:b w:val="0"/>
                <w:bCs w:val="0"/>
                <w:szCs w:val="18"/>
              </w:rPr>
            </w:pPr>
            <w:r w:rsidRPr="00714626">
              <w:rPr>
                <w:rFonts w:cs="Times New Roman"/>
                <w:szCs w:val="18"/>
              </w:rPr>
              <w:t>Sir Syed University of Engineering and Technology,</w:t>
            </w:r>
            <w:r w:rsidR="00931C54">
              <w:rPr>
                <w:rFonts w:cs="Times New Roman"/>
                <w:szCs w:val="18"/>
              </w:rPr>
              <w:t xml:space="preserve"> Pakistan.</w:t>
            </w:r>
            <w:r w:rsidRPr="00714626">
              <w:rPr>
                <w:rFonts w:cs="Times New Roman"/>
                <w:szCs w:val="18"/>
              </w:rPr>
              <w:t xml:space="preserve"> CGPA 3.</w:t>
            </w:r>
            <w:r>
              <w:rPr>
                <w:rFonts w:cs="Times New Roman"/>
                <w:szCs w:val="18"/>
              </w:rPr>
              <w:t>2+</w:t>
            </w:r>
          </w:p>
          <w:p w14:paraId="2192D894" w14:textId="77777777" w:rsidR="00584C83" w:rsidRPr="00714626" w:rsidRDefault="00584C83" w:rsidP="00584C83">
            <w:pPr>
              <w:jc w:val="both"/>
              <w:rPr>
                <w:rFonts w:cs="Times New Roman"/>
                <w:b/>
                <w:szCs w:val="18"/>
              </w:rPr>
            </w:pPr>
          </w:p>
          <w:tbl>
            <w:tblPr>
              <w:tblpPr w:leftFromText="180" w:rightFromText="180" w:vertAnchor="page" w:horzAnchor="page" w:tblpX="1" w:tblpY="5611"/>
              <w:tblOverlap w:val="never"/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DC6A69" w14:paraId="751476C9" w14:textId="77777777" w:rsidTr="00DC6A69">
              <w:tc>
                <w:tcPr>
                  <w:tcW w:w="10790" w:type="dxa"/>
                </w:tcPr>
                <w:p w14:paraId="24FF66B8" w14:textId="77777777" w:rsidR="00DC6A69" w:rsidRDefault="00DC6A69" w:rsidP="00DC6A69">
                  <w:pPr>
                    <w:pStyle w:val="Heading2"/>
                  </w:pPr>
                  <w:r>
                    <w:lastRenderedPageBreak/>
                    <w:t>Volunteer work</w:t>
                  </w:r>
                </w:p>
              </w:tc>
            </w:tr>
          </w:tbl>
          <w:p w14:paraId="198B6F46" w14:textId="77777777" w:rsidR="00584C83" w:rsidRPr="00714626" w:rsidRDefault="00584C83" w:rsidP="00584C83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3565DE7649C14AC980F742A28E483418"/>
              </w:placeholder>
              <w:temporary/>
              <w:showingPlcHdr/>
              <w15:appearance w15:val="hidden"/>
            </w:sdtPr>
            <w:sdtEndPr/>
            <w:sdtContent>
              <w:p w14:paraId="15388B2D" w14:textId="77777777" w:rsidR="00584C83" w:rsidRDefault="00584C83" w:rsidP="00584C8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400069" w14:textId="77777777" w:rsidR="00584C83" w:rsidRPr="00283195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Genesis Education, Australia </w:t>
            </w:r>
            <w:r>
              <w:t xml:space="preserve"> </w:t>
            </w:r>
            <w:r w:rsidRPr="00036450">
              <w:t xml:space="preserve"> </w:t>
            </w:r>
            <w:r>
              <w:rPr>
                <w:i/>
              </w:rPr>
              <w:t xml:space="preserve">                                  Curriculum Developer </w:t>
            </w:r>
          </w:p>
          <w:p w14:paraId="735C856C" w14:textId="77777777" w:rsidR="00584C83" w:rsidRPr="00036450" w:rsidRDefault="00584C83" w:rsidP="00584C83">
            <w:pPr>
              <w:pStyle w:val="Date"/>
            </w:pPr>
            <w:r>
              <w:t>September 2017 -June 2019</w:t>
            </w:r>
          </w:p>
          <w:p w14:paraId="3F7772CD" w14:textId="7002BBF5" w:rsidR="00584C83" w:rsidRDefault="00584C83" w:rsidP="00931C54">
            <w:pPr>
              <w:numPr>
                <w:ilvl w:val="0"/>
                <w:numId w:val="3"/>
              </w:numPr>
              <w:spacing w:line="276" w:lineRule="auto"/>
            </w:pPr>
            <w:r>
              <w:t>Research</w:t>
            </w:r>
            <w:r w:rsidR="00A8058A">
              <w:t>ed</w:t>
            </w:r>
            <w:r>
              <w:t xml:space="preserve">, </w:t>
            </w:r>
            <w:r w:rsidR="00A8058A">
              <w:t>designed</w:t>
            </w:r>
            <w:r>
              <w:t xml:space="preserve"> and develop</w:t>
            </w:r>
            <w:r w:rsidR="00A8058A">
              <w:t>ed</w:t>
            </w:r>
            <w:r>
              <w:t xml:space="preserve"> Mathematical C</w:t>
            </w:r>
            <w:r w:rsidR="00931C54">
              <w:t>urriculum for Secondary classes</w:t>
            </w:r>
          </w:p>
          <w:p w14:paraId="222FA2C7" w14:textId="0D1ECBC4" w:rsidR="00584C83" w:rsidRDefault="00584C83" w:rsidP="00584C83"/>
          <w:p w14:paraId="18846D30" w14:textId="77777777" w:rsidR="00584C83" w:rsidRPr="00392234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Assistant Professor </w:t>
            </w:r>
          </w:p>
          <w:p w14:paraId="2B5D7A18" w14:textId="77777777" w:rsidR="00584C83" w:rsidRPr="00872259" w:rsidRDefault="00584C83" w:rsidP="00584C83">
            <w:pPr>
              <w:pStyle w:val="Date"/>
              <w:rPr>
                <w:szCs w:val="18"/>
              </w:rPr>
            </w:pPr>
            <w:r>
              <w:t>O</w:t>
            </w:r>
            <w:r w:rsidRPr="00872259">
              <w:rPr>
                <w:szCs w:val="18"/>
              </w:rPr>
              <w:t>ctober 2012- March 2015</w:t>
            </w:r>
          </w:p>
          <w:p w14:paraId="73C1132C" w14:textId="234263DE" w:rsidR="00584C83" w:rsidRPr="00214648" w:rsidRDefault="00916BBF" w:rsidP="00584C83">
            <w:pPr>
              <w:pStyle w:val="ListParagraph"/>
              <w:numPr>
                <w:ilvl w:val="0"/>
                <w:numId w:val="6"/>
              </w:numPr>
              <w:rPr>
                <w:szCs w:val="18"/>
              </w:rPr>
            </w:pPr>
            <w:bookmarkStart w:id="0" w:name="_Hlk51578499"/>
            <w:r>
              <w:rPr>
                <w:sz w:val="18"/>
                <w:szCs w:val="18"/>
              </w:rPr>
              <w:t>Responsible for course design, delivery and assessment</w:t>
            </w:r>
            <w:bookmarkEnd w:id="0"/>
            <w:r w:rsidR="00214648">
              <w:rPr>
                <w:sz w:val="18"/>
                <w:szCs w:val="18"/>
              </w:rPr>
              <w:t xml:space="preserve"> for courses in Algorithm Analysis and Simulation Modelling</w:t>
            </w:r>
          </w:p>
          <w:p w14:paraId="510986D4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     Lecturer</w:t>
            </w:r>
          </w:p>
          <w:p w14:paraId="758658FD" w14:textId="77777777" w:rsidR="00584C83" w:rsidRPr="004D3011" w:rsidRDefault="00584C83" w:rsidP="00584C83">
            <w:pPr>
              <w:pStyle w:val="Date"/>
            </w:pPr>
            <w:r>
              <w:t>July 2007- September 2012</w:t>
            </w:r>
          </w:p>
          <w:p w14:paraId="3E10EA48" w14:textId="02C60528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Con</w:t>
            </w:r>
            <w:r w:rsidR="00931C54">
              <w:t>ducted theory and lab classes in Algorithm Analysis</w:t>
            </w:r>
          </w:p>
          <w:p w14:paraId="29F8961D" w14:textId="568050F5" w:rsidR="00584C83" w:rsidRDefault="00916BBF" w:rsidP="00584C83">
            <w:pPr>
              <w:spacing w:line="276" w:lineRule="auto"/>
              <w:ind w:left="360"/>
              <w:jc w:val="both"/>
            </w:pPr>
            <w:r>
              <w:t xml:space="preserve">       and Simulation M</w:t>
            </w:r>
            <w:r w:rsidR="00931C54">
              <w:t>odeling</w:t>
            </w:r>
          </w:p>
          <w:p w14:paraId="225AB2AB" w14:textId="7B817B04" w:rsidR="00584C83" w:rsidRPr="000B5CB1" w:rsidRDefault="00584C83" w:rsidP="000B5CB1">
            <w:pPr>
              <w:jc w:val="both"/>
            </w:pPr>
            <w:r w:rsidRPr="004D3011">
              <w:t xml:space="preserve"> </w:t>
            </w:r>
          </w:p>
          <w:p w14:paraId="0C85149A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Jr. Lecturer</w:t>
            </w:r>
          </w:p>
          <w:p w14:paraId="6874208C" w14:textId="3BA92AEB" w:rsidR="00584C83" w:rsidRPr="004D3011" w:rsidRDefault="00916BBF" w:rsidP="00584C83">
            <w:pPr>
              <w:pStyle w:val="Date"/>
            </w:pPr>
            <w:r>
              <w:t xml:space="preserve">July 2006 </w:t>
            </w:r>
            <w:r w:rsidR="00584C83">
              <w:t>- June 2009</w:t>
            </w:r>
            <w:r w:rsidR="00584C83">
              <w:rPr>
                <w:b/>
              </w:rPr>
              <w:t xml:space="preserve">  </w:t>
            </w:r>
          </w:p>
          <w:p w14:paraId="4A119B70" w14:textId="6C8A2F57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 xml:space="preserve">Conducted lab classes </w:t>
            </w:r>
            <w:r w:rsidR="00931C54">
              <w:t>in</w:t>
            </w:r>
            <w:r w:rsidR="00916BBF">
              <w:t xml:space="preserve"> Algorithm Analysis</w:t>
            </w:r>
            <w:r>
              <w:t xml:space="preserve">, </w:t>
            </w:r>
          </w:p>
          <w:p w14:paraId="1C93FBAB" w14:textId="3B49068B" w:rsidR="00916BBF" w:rsidRPr="00DC6A69" w:rsidRDefault="00916BBF" w:rsidP="00DC6A69">
            <w:pPr>
              <w:spacing w:line="276" w:lineRule="auto"/>
              <w:ind w:left="360"/>
              <w:jc w:val="both"/>
            </w:pPr>
            <w:r>
              <w:t xml:space="preserve">       Simulation modeling</w:t>
            </w:r>
            <w:r w:rsidR="00584C83">
              <w:t xml:space="preserve"> and C programming language</w:t>
            </w:r>
            <w:r w:rsidR="00DC6A69">
              <w:t>.</w:t>
            </w:r>
          </w:p>
        </w:tc>
      </w:tr>
    </w:tbl>
    <w:p w14:paraId="1BACD072" w14:textId="6E46F515" w:rsidR="000B5CB1" w:rsidRPr="00DC6A69" w:rsidRDefault="00DC6A69" w:rsidP="00DC6A69">
      <w:pPr>
        <w:ind w:left="4320"/>
        <w:rPr>
          <w:bCs/>
          <w:i/>
          <w:iCs/>
        </w:rPr>
      </w:pPr>
      <w:r>
        <w:rPr>
          <w:b/>
        </w:rPr>
        <w:lastRenderedPageBreak/>
        <w:t xml:space="preserve"> </w:t>
      </w:r>
      <w:r w:rsidR="00214648">
        <w:rPr>
          <w:b/>
        </w:rPr>
        <w:t xml:space="preserve"> </w:t>
      </w:r>
      <w:r w:rsidR="00BF7DD4">
        <w:rPr>
          <w:b/>
        </w:rPr>
        <w:t xml:space="preserve">2017      </w:t>
      </w:r>
      <w:r w:rsidR="000B5CB1">
        <w:rPr>
          <w:b/>
        </w:rPr>
        <w:t>D</w:t>
      </w:r>
      <w:r w:rsidR="000B5CB1" w:rsidRPr="00A41413">
        <w:rPr>
          <w:b/>
        </w:rPr>
        <w:t>igit</w:t>
      </w:r>
      <w:r w:rsidR="00214648">
        <w:rPr>
          <w:b/>
        </w:rPr>
        <w:t>al</w:t>
      </w:r>
      <w:r w:rsidR="000B5CB1" w:rsidRPr="00A41413">
        <w:rPr>
          <w:b/>
        </w:rPr>
        <w:t xml:space="preserve"> mentorship</w:t>
      </w:r>
      <w:r w:rsidR="000B5CB1">
        <w:rPr>
          <w:bCs/>
        </w:rPr>
        <w:t xml:space="preserve"> </w:t>
      </w:r>
      <w:r w:rsidR="000B5CB1">
        <w:rPr>
          <w:b/>
        </w:rPr>
        <w:t>Program Au</w:t>
      </w:r>
      <w:r w:rsidR="00214648">
        <w:rPr>
          <w:b/>
        </w:rPr>
        <w:t xml:space="preserve">stralia       </w:t>
      </w:r>
      <w:r w:rsidR="00214648">
        <w:rPr>
          <w:b/>
        </w:rPr>
        <w:tab/>
      </w:r>
      <w:r w:rsidR="00214648">
        <w:rPr>
          <w:b/>
        </w:rPr>
        <w:tab/>
        <w:t xml:space="preserve">               </w:t>
      </w:r>
      <w:r w:rsidR="000B5CB1">
        <w:rPr>
          <w:b/>
        </w:rPr>
        <w:t xml:space="preserve">    </w:t>
      </w:r>
      <w:r w:rsidR="000B5CB1">
        <w:rPr>
          <w:b/>
        </w:rPr>
        <w:tab/>
      </w:r>
    </w:p>
    <w:p w14:paraId="5BF6872E" w14:textId="18B7FB73" w:rsidR="000B5CB1" w:rsidRDefault="000B5CB1" w:rsidP="000B5CB1">
      <w:pPr>
        <w:rPr>
          <w:b/>
        </w:rPr>
      </w:pPr>
      <w:r>
        <w:rPr>
          <w:bCs/>
        </w:rPr>
        <w:t xml:space="preserve">                                                          </w:t>
      </w:r>
      <w:r w:rsidR="00916BBF">
        <w:rPr>
          <w:bCs/>
        </w:rPr>
        <w:t xml:space="preserve">                               Mentored secondary students and assisted with IT projects</w:t>
      </w:r>
    </w:p>
    <w:p w14:paraId="79CDCD49" w14:textId="77777777" w:rsidR="000B5CB1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3CA50D6E" w14:textId="2117BFE0" w:rsidR="00573EAD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                               </w:t>
      </w:r>
      <w:r w:rsidR="00BF7DD4">
        <w:rPr>
          <w:b/>
        </w:rPr>
        <w:t xml:space="preserve">2016      </w:t>
      </w:r>
      <w:proofErr w:type="spellStart"/>
      <w:r w:rsidR="00573EAD" w:rsidRPr="00A41413">
        <w:rPr>
          <w:b/>
        </w:rPr>
        <w:t>Westall</w:t>
      </w:r>
      <w:proofErr w:type="spellEnd"/>
      <w:r w:rsidR="00573EAD" w:rsidRPr="00A41413">
        <w:rPr>
          <w:b/>
        </w:rPr>
        <w:t xml:space="preserve"> Primary School, Australia </w:t>
      </w:r>
      <w:r w:rsidR="00573EAD" w:rsidRPr="00A41413">
        <w:rPr>
          <w:b/>
        </w:rPr>
        <w:tab/>
      </w:r>
      <w:r w:rsidR="00573EAD">
        <w:rPr>
          <w:b/>
        </w:rPr>
        <w:tab/>
      </w:r>
      <w:r w:rsidR="00573EAD">
        <w:rPr>
          <w:b/>
        </w:rPr>
        <w:tab/>
        <w:t xml:space="preserve">               </w:t>
      </w:r>
    </w:p>
    <w:p w14:paraId="3B09A6B8" w14:textId="50A4FAFA" w:rsidR="003D33FC" w:rsidRPr="00573EAD" w:rsidRDefault="00573EAD" w:rsidP="00573EAD">
      <w:pPr>
        <w:rPr>
          <w:i/>
        </w:rPr>
      </w:pPr>
      <w:r>
        <w:rPr>
          <w:b/>
        </w:rPr>
        <w:t xml:space="preserve"> </w:t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  <w:t xml:space="preserve">   </w:t>
      </w:r>
      <w:r w:rsidRPr="00506867">
        <w:rPr>
          <w:bCs/>
        </w:rPr>
        <w:t xml:space="preserve">Assistant </w:t>
      </w:r>
      <w:r>
        <w:rPr>
          <w:bCs/>
        </w:rPr>
        <w:t xml:space="preserve">IT </w:t>
      </w:r>
      <w:r w:rsidRPr="00506867">
        <w:rPr>
          <w:bCs/>
        </w:rPr>
        <w:t>Instructor</w:t>
      </w:r>
      <w:r w:rsidR="00563231">
        <w:rPr>
          <w:bCs/>
        </w:rPr>
        <w:t xml:space="preserve"> for primary class students.</w:t>
      </w:r>
      <w:r w:rsidRPr="00506867">
        <w:rPr>
          <w:bCs/>
        </w:rPr>
        <w:tab/>
      </w:r>
      <w:r w:rsidRPr="00506867">
        <w:rPr>
          <w:bCs/>
        </w:rPr>
        <w:tab/>
      </w:r>
    </w:p>
    <w:p w14:paraId="4B2D4840" w14:textId="2339992B" w:rsidR="00A26824" w:rsidRDefault="00A26824" w:rsidP="003D33FC">
      <w:pPr>
        <w:rPr>
          <w:bCs/>
        </w:rPr>
      </w:pPr>
    </w:p>
    <w:p w14:paraId="66C54E19" w14:textId="496905F8" w:rsidR="000B5CB1" w:rsidRDefault="000B5CB1" w:rsidP="000B5CB1">
      <w:pPr>
        <w:rPr>
          <w:bCs/>
        </w:rPr>
      </w:pPr>
      <w:r>
        <w:rPr>
          <w:bCs/>
        </w:rPr>
        <w:t xml:space="preserve"> </w:t>
      </w:r>
    </w:p>
    <w:tbl>
      <w:tblPr>
        <w:tblpPr w:leftFromText="180" w:rightFromText="180" w:vertAnchor="page" w:horzAnchor="margin" w:tblpXSpec="right" w:tblpY="8566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DC6A69" w14:paraId="3A45CFD7" w14:textId="77777777" w:rsidTr="00165F3D">
        <w:tc>
          <w:tcPr>
            <w:tcW w:w="6470" w:type="dxa"/>
          </w:tcPr>
          <w:p w14:paraId="3B4AA918" w14:textId="77777777" w:rsidR="00DC6A69" w:rsidRDefault="00DC6A69" w:rsidP="00165F3D">
            <w:pPr>
              <w:pStyle w:val="Heading2"/>
            </w:pPr>
            <w:r>
              <w:t>Additional Skills &amp; Certificates</w:t>
            </w:r>
          </w:p>
        </w:tc>
      </w:tr>
    </w:tbl>
    <w:p w14:paraId="5979867B" w14:textId="77777777" w:rsidR="000B5CB1" w:rsidRDefault="000B5CB1" w:rsidP="000B5CB1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15A5E97A" w14:textId="2628FFD1" w:rsidR="00A26824" w:rsidRDefault="00A26824" w:rsidP="003D33FC">
      <w:pPr>
        <w:rPr>
          <w:bCs/>
        </w:rPr>
      </w:pPr>
    </w:p>
    <w:p w14:paraId="4DD6E12C" w14:textId="22BC51A1" w:rsidR="00A26824" w:rsidRDefault="00A26824" w:rsidP="003D33FC">
      <w:pPr>
        <w:rPr>
          <w:b/>
          <w:bCs/>
          <w:i/>
          <w:iCs/>
          <w:color w:val="000000"/>
        </w:rPr>
      </w:pPr>
    </w:p>
    <w:p w14:paraId="21754FB7" w14:textId="1515952F" w:rsidR="00E90508" w:rsidRPr="00DC6A69" w:rsidRDefault="00916BBF" w:rsidP="00E90508">
      <w:pPr>
        <w:ind w:left="3600" w:firstLine="720"/>
        <w:rPr>
          <w:b/>
        </w:rPr>
      </w:pPr>
      <w:r>
        <w:rPr>
          <w:bCs/>
        </w:rPr>
        <w:t xml:space="preserve"> </w:t>
      </w:r>
      <w:r w:rsidR="00214648">
        <w:rPr>
          <w:bCs/>
        </w:rPr>
        <w:t xml:space="preserve"> </w:t>
      </w:r>
      <w:r w:rsidR="00BF7DD4" w:rsidRPr="00BF7DD4">
        <w:rPr>
          <w:b/>
        </w:rPr>
        <w:t>2019</w:t>
      </w:r>
      <w:r w:rsidR="00BF7DD4">
        <w:rPr>
          <w:bCs/>
        </w:rPr>
        <w:t xml:space="preserve">    </w:t>
      </w:r>
      <w:r w:rsidR="003C10B1" w:rsidRPr="00DC6A69">
        <w:rPr>
          <w:bCs/>
        </w:rPr>
        <w:t xml:space="preserve">Sales Force Basic Training by </w:t>
      </w:r>
      <w:r w:rsidR="003C10B1" w:rsidRPr="00DC6A69">
        <w:rPr>
          <w:b/>
        </w:rPr>
        <w:t>Sales force Trailhead</w:t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</w:p>
    <w:p w14:paraId="035C1AA4" w14:textId="77777777" w:rsidR="00DC6A69" w:rsidRDefault="00DC6A69" w:rsidP="00DC6A69">
      <w:pPr>
        <w:ind w:left="3600" w:firstLine="720"/>
      </w:pPr>
      <w:r w:rsidRPr="00DC6A69">
        <w:t xml:space="preserve"> </w:t>
      </w:r>
    </w:p>
    <w:tbl>
      <w:tblPr>
        <w:tblpPr w:leftFromText="180" w:rightFromText="180" w:vertAnchor="page" w:horzAnchor="page" w:tblpX="1" w:tblpY="10141"/>
        <w:tblOverlap w:val="never"/>
        <w:tblW w:w="45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50"/>
      </w:tblGrid>
      <w:tr w:rsidR="00DC6A69" w14:paraId="61F8295F" w14:textId="77777777" w:rsidTr="00DC6A69">
        <w:tc>
          <w:tcPr>
            <w:tcW w:w="3600" w:type="dxa"/>
          </w:tcPr>
          <w:p w14:paraId="4E3679EC" w14:textId="77777777" w:rsidR="00DC6A69" w:rsidRDefault="00DC6A69" w:rsidP="00DC6A69">
            <w:pPr>
              <w:pStyle w:val="Heading3"/>
            </w:pPr>
          </w:p>
        </w:tc>
        <w:tc>
          <w:tcPr>
            <w:tcW w:w="720" w:type="dxa"/>
          </w:tcPr>
          <w:p w14:paraId="1AF034BE" w14:textId="77777777" w:rsidR="00DC6A69" w:rsidRDefault="00DC6A69" w:rsidP="00DC6A69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0C2426FB" w14:textId="77777777" w:rsidR="00DC6A69" w:rsidRDefault="00DC6A69" w:rsidP="00DC6A69">
            <w:pPr>
              <w:tabs>
                <w:tab w:val="left" w:pos="990"/>
              </w:tabs>
            </w:pPr>
          </w:p>
        </w:tc>
      </w:tr>
    </w:tbl>
    <w:p w14:paraId="19644FCB" w14:textId="7808D9DA" w:rsidR="00E90508" w:rsidRPr="00DC6A69" w:rsidRDefault="00DC6A69" w:rsidP="00DC6A69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BF7DD4" w:rsidRPr="00BF7DD4">
        <w:rPr>
          <w:b/>
          <w:bCs/>
        </w:rPr>
        <w:t>2016</w:t>
      </w:r>
      <w:r w:rsidR="00BF7DD4">
        <w:t xml:space="preserve">    </w:t>
      </w:r>
      <w:r w:rsidR="00E90508" w:rsidRPr="00DC6A69">
        <w:t>Data Scienc</w:t>
      </w:r>
      <w:r w:rsidR="00916BBF" w:rsidRPr="00DC6A69">
        <w:t>es and R programming language</w:t>
      </w:r>
      <w:r w:rsidR="00E90508" w:rsidRPr="00DC6A69">
        <w:tab/>
      </w:r>
      <w:r w:rsidR="00E90508">
        <w:rPr>
          <w:i/>
        </w:rPr>
        <w:tab/>
      </w:r>
      <w:r w:rsidR="00E90508">
        <w:rPr>
          <w:i/>
        </w:rPr>
        <w:tab/>
      </w:r>
    </w:p>
    <w:p w14:paraId="6A7C306D" w14:textId="4B865834" w:rsidR="00DC6A69" w:rsidRPr="00DC6A69" w:rsidRDefault="00DC6A69" w:rsidP="00DC6A69">
      <w:pPr>
        <w:rPr>
          <w:b/>
        </w:rPr>
      </w:pPr>
      <w:r>
        <w:rPr>
          <w:b/>
        </w:rPr>
        <w:t xml:space="preserve">       </w:t>
      </w:r>
      <w:r w:rsidR="003C10B1">
        <w:rPr>
          <w:b/>
        </w:rPr>
        <w:t>John Hopkins University (Coursera)</w:t>
      </w:r>
      <w:r w:rsidR="003C10B1">
        <w:rPr>
          <w:b/>
        </w:rPr>
        <w:tab/>
      </w:r>
      <w:r w:rsidR="003C10B1">
        <w:rPr>
          <w:b/>
        </w:rPr>
        <w:tab/>
        <w:t xml:space="preserve">                            </w:t>
      </w:r>
      <w:r w:rsidR="003C10B1">
        <w:rPr>
          <w:b/>
        </w:rPr>
        <w:tab/>
      </w:r>
      <w:r w:rsidR="003C10B1">
        <w:rPr>
          <w:b/>
        </w:rPr>
        <w:tab/>
      </w:r>
      <w:r w:rsidR="003C10B1">
        <w:rPr>
          <w:b/>
        </w:rPr>
        <w:tab/>
        <w:t xml:space="preserve">  </w:t>
      </w:r>
    </w:p>
    <w:tbl>
      <w:tblPr>
        <w:tblpPr w:leftFromText="180" w:rightFromText="180" w:vertAnchor="page" w:horzAnchor="margin" w:tblpXSpec="right" w:tblpY="10531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65F3D" w14:paraId="4815C8A2" w14:textId="77777777" w:rsidTr="00165F3D">
        <w:tc>
          <w:tcPr>
            <w:tcW w:w="6470" w:type="dxa"/>
          </w:tcPr>
          <w:p w14:paraId="533C36F9" w14:textId="021BF442" w:rsidR="00165F3D" w:rsidRDefault="00165F3D" w:rsidP="00165F3D">
            <w:pPr>
              <w:pStyle w:val="Heading2"/>
            </w:pPr>
            <w:r>
              <w:t>Interests</w:t>
            </w:r>
          </w:p>
        </w:tc>
      </w:tr>
    </w:tbl>
    <w:p w14:paraId="7CD6EC5E" w14:textId="77777777" w:rsidR="00DC6A69" w:rsidRDefault="00DC6A69" w:rsidP="00DC6A69"/>
    <w:p w14:paraId="297233A4" w14:textId="77777777" w:rsidR="00165F3D" w:rsidRPr="00165F3D" w:rsidRDefault="00DC6A69" w:rsidP="00165F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Cyclin</w:t>
      </w:r>
    </w:p>
    <w:p w14:paraId="702C9E6C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Hiking</w:t>
      </w:r>
    </w:p>
    <w:p w14:paraId="294B38CF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Coding</w:t>
      </w:r>
    </w:p>
    <w:p w14:paraId="24CC9FC1" w14:textId="36EC68D3" w:rsidR="00DC6A69" w:rsidRPr="006549F6" w:rsidRDefault="00DC6A69" w:rsidP="00DC6A69">
      <w:pPr>
        <w:pStyle w:val="ListParagraph"/>
        <w:numPr>
          <w:ilvl w:val="0"/>
          <w:numId w:val="10"/>
        </w:numPr>
        <w:rPr>
          <w:szCs w:val="18"/>
        </w:rPr>
      </w:pPr>
      <w:r w:rsidRPr="006549F6">
        <w:rPr>
          <w:sz w:val="18"/>
          <w:szCs w:val="18"/>
        </w:rPr>
        <w:t>Exploring new trends in</w:t>
      </w:r>
      <w:r w:rsidR="004C116E" w:rsidRPr="006549F6">
        <w:rPr>
          <w:sz w:val="18"/>
          <w:szCs w:val="18"/>
        </w:rPr>
        <w:t xml:space="preserve"> development</w:t>
      </w:r>
      <w:r w:rsidR="006549F6">
        <w:rPr>
          <w:sz w:val="18"/>
          <w:szCs w:val="18"/>
        </w:rPr>
        <w:t>.</w:t>
      </w:r>
    </w:p>
    <w:p w14:paraId="59197219" w14:textId="77777777" w:rsidR="00DC6A69" w:rsidRPr="004D3011" w:rsidRDefault="00DC6A69" w:rsidP="00DC6A69"/>
    <w:p w14:paraId="485B1D34" w14:textId="77777777" w:rsidR="00DC6A69" w:rsidRPr="00E90508" w:rsidRDefault="00DC6A69" w:rsidP="00E90508">
      <w:pPr>
        <w:ind w:left="3600" w:firstLine="720"/>
        <w:rPr>
          <w:i/>
        </w:rPr>
      </w:pPr>
    </w:p>
    <w:sectPr w:rsidR="00DC6A69" w:rsidRPr="00E9050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E4DA" w14:textId="77777777" w:rsidR="00825BDB" w:rsidRDefault="00825BDB" w:rsidP="000C45FF">
      <w:r>
        <w:separator/>
      </w:r>
    </w:p>
  </w:endnote>
  <w:endnote w:type="continuationSeparator" w:id="0">
    <w:p w14:paraId="0675D40D" w14:textId="77777777" w:rsidR="00825BDB" w:rsidRDefault="00825B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37A23" w14:textId="77777777" w:rsidR="00825BDB" w:rsidRDefault="00825BDB" w:rsidP="000C45FF">
      <w:r>
        <w:separator/>
      </w:r>
    </w:p>
  </w:footnote>
  <w:footnote w:type="continuationSeparator" w:id="0">
    <w:p w14:paraId="0073EE33" w14:textId="77777777" w:rsidR="00825BDB" w:rsidRDefault="00825B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65596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6460C0" wp14:editId="43E063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D53"/>
    <w:multiLevelType w:val="hybridMultilevel"/>
    <w:tmpl w:val="D3D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4139"/>
    <w:multiLevelType w:val="hybridMultilevel"/>
    <w:tmpl w:val="F596108E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8624E59"/>
    <w:multiLevelType w:val="hybridMultilevel"/>
    <w:tmpl w:val="3FA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8C9"/>
    <w:multiLevelType w:val="hybridMultilevel"/>
    <w:tmpl w:val="FB0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9A3A5F"/>
    <w:multiLevelType w:val="hybridMultilevel"/>
    <w:tmpl w:val="2E22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4099"/>
    <w:multiLevelType w:val="hybridMultilevel"/>
    <w:tmpl w:val="C93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02C13"/>
    <w:multiLevelType w:val="hybridMultilevel"/>
    <w:tmpl w:val="2E4C97C4"/>
    <w:lvl w:ilvl="0" w:tplc="0C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9" w15:restartNumberingAfterBreak="0">
    <w:nsid w:val="7DC25C5F"/>
    <w:multiLevelType w:val="hybridMultilevel"/>
    <w:tmpl w:val="E0FA8780"/>
    <w:lvl w:ilvl="0" w:tplc="9EA225D0">
      <w:start w:val="2016"/>
      <w:numFmt w:val="bullet"/>
      <w:lvlText w:val="-"/>
      <w:lvlJc w:val="left"/>
      <w:pPr>
        <w:ind w:left="484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EB"/>
    <w:rsid w:val="000045E4"/>
    <w:rsid w:val="00005257"/>
    <w:rsid w:val="00031410"/>
    <w:rsid w:val="00036450"/>
    <w:rsid w:val="00044B8C"/>
    <w:rsid w:val="00073AC2"/>
    <w:rsid w:val="00094499"/>
    <w:rsid w:val="000A4108"/>
    <w:rsid w:val="000B5CB1"/>
    <w:rsid w:val="000C45FF"/>
    <w:rsid w:val="000D61C8"/>
    <w:rsid w:val="000E3FD1"/>
    <w:rsid w:val="00112054"/>
    <w:rsid w:val="00132950"/>
    <w:rsid w:val="001525E1"/>
    <w:rsid w:val="00165F3D"/>
    <w:rsid w:val="001722B2"/>
    <w:rsid w:val="00180329"/>
    <w:rsid w:val="0019001F"/>
    <w:rsid w:val="001A74A5"/>
    <w:rsid w:val="001B2ABD"/>
    <w:rsid w:val="001E0391"/>
    <w:rsid w:val="001E1759"/>
    <w:rsid w:val="001E4B64"/>
    <w:rsid w:val="001E6B25"/>
    <w:rsid w:val="001F1ECC"/>
    <w:rsid w:val="002141F4"/>
    <w:rsid w:val="00214648"/>
    <w:rsid w:val="002254D8"/>
    <w:rsid w:val="002400EB"/>
    <w:rsid w:val="00256CF7"/>
    <w:rsid w:val="00262B26"/>
    <w:rsid w:val="002703D8"/>
    <w:rsid w:val="002810F6"/>
    <w:rsid w:val="00281FD5"/>
    <w:rsid w:val="00283195"/>
    <w:rsid w:val="002C46A2"/>
    <w:rsid w:val="0030481B"/>
    <w:rsid w:val="00310BFC"/>
    <w:rsid w:val="003156FC"/>
    <w:rsid w:val="003254B5"/>
    <w:rsid w:val="003265E5"/>
    <w:rsid w:val="00331462"/>
    <w:rsid w:val="0037121F"/>
    <w:rsid w:val="00392234"/>
    <w:rsid w:val="003A6B7D"/>
    <w:rsid w:val="003B06CA"/>
    <w:rsid w:val="003C10B1"/>
    <w:rsid w:val="003D33FC"/>
    <w:rsid w:val="003D40BB"/>
    <w:rsid w:val="004071FC"/>
    <w:rsid w:val="0041230A"/>
    <w:rsid w:val="00432703"/>
    <w:rsid w:val="004457A0"/>
    <w:rsid w:val="00445947"/>
    <w:rsid w:val="004813B3"/>
    <w:rsid w:val="00496591"/>
    <w:rsid w:val="004C116E"/>
    <w:rsid w:val="004C63E4"/>
    <w:rsid w:val="004D3011"/>
    <w:rsid w:val="004F4379"/>
    <w:rsid w:val="00500C6B"/>
    <w:rsid w:val="00515688"/>
    <w:rsid w:val="005262AC"/>
    <w:rsid w:val="005317ED"/>
    <w:rsid w:val="00563231"/>
    <w:rsid w:val="00573EAD"/>
    <w:rsid w:val="00584C83"/>
    <w:rsid w:val="00593240"/>
    <w:rsid w:val="005950FC"/>
    <w:rsid w:val="005B5A15"/>
    <w:rsid w:val="005E39D5"/>
    <w:rsid w:val="005E42EB"/>
    <w:rsid w:val="00600670"/>
    <w:rsid w:val="0062123A"/>
    <w:rsid w:val="00646E75"/>
    <w:rsid w:val="006549F6"/>
    <w:rsid w:val="006771D0"/>
    <w:rsid w:val="006945DE"/>
    <w:rsid w:val="006E4CDD"/>
    <w:rsid w:val="00714626"/>
    <w:rsid w:val="00715FCB"/>
    <w:rsid w:val="00743101"/>
    <w:rsid w:val="00747447"/>
    <w:rsid w:val="007775E1"/>
    <w:rsid w:val="007867A0"/>
    <w:rsid w:val="007927F5"/>
    <w:rsid w:val="007A12D6"/>
    <w:rsid w:val="00802CA0"/>
    <w:rsid w:val="00803064"/>
    <w:rsid w:val="00825BDB"/>
    <w:rsid w:val="00872259"/>
    <w:rsid w:val="008A3CC1"/>
    <w:rsid w:val="008C4479"/>
    <w:rsid w:val="00916BBF"/>
    <w:rsid w:val="009260CD"/>
    <w:rsid w:val="00931C54"/>
    <w:rsid w:val="00952C25"/>
    <w:rsid w:val="009607F9"/>
    <w:rsid w:val="00975DF0"/>
    <w:rsid w:val="00994C44"/>
    <w:rsid w:val="00A01ADB"/>
    <w:rsid w:val="00A162B4"/>
    <w:rsid w:val="00A2118D"/>
    <w:rsid w:val="00A26824"/>
    <w:rsid w:val="00A8058A"/>
    <w:rsid w:val="00AD76E2"/>
    <w:rsid w:val="00B04DBD"/>
    <w:rsid w:val="00B20152"/>
    <w:rsid w:val="00B359E4"/>
    <w:rsid w:val="00B559A3"/>
    <w:rsid w:val="00B57D98"/>
    <w:rsid w:val="00B63F85"/>
    <w:rsid w:val="00B70850"/>
    <w:rsid w:val="00BC7B2A"/>
    <w:rsid w:val="00BF7DD4"/>
    <w:rsid w:val="00C066B6"/>
    <w:rsid w:val="00C36F31"/>
    <w:rsid w:val="00C37BA1"/>
    <w:rsid w:val="00C4674C"/>
    <w:rsid w:val="00C506CF"/>
    <w:rsid w:val="00C72BED"/>
    <w:rsid w:val="00C9578B"/>
    <w:rsid w:val="00CA776F"/>
    <w:rsid w:val="00CB0055"/>
    <w:rsid w:val="00D2522B"/>
    <w:rsid w:val="00D422DE"/>
    <w:rsid w:val="00D5349C"/>
    <w:rsid w:val="00D5459D"/>
    <w:rsid w:val="00D66A25"/>
    <w:rsid w:val="00DA1F4D"/>
    <w:rsid w:val="00DC6A69"/>
    <w:rsid w:val="00DD172A"/>
    <w:rsid w:val="00DD544E"/>
    <w:rsid w:val="00DF743A"/>
    <w:rsid w:val="00E25A26"/>
    <w:rsid w:val="00E41202"/>
    <w:rsid w:val="00E4381A"/>
    <w:rsid w:val="00E55D74"/>
    <w:rsid w:val="00E82553"/>
    <w:rsid w:val="00E90508"/>
    <w:rsid w:val="00EA23CB"/>
    <w:rsid w:val="00EB5E63"/>
    <w:rsid w:val="00EC0F93"/>
    <w:rsid w:val="00F60274"/>
    <w:rsid w:val="00F72D93"/>
    <w:rsid w:val="00F77FB9"/>
    <w:rsid w:val="00F86D6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BF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E42EB"/>
    <w:rPr>
      <w:b/>
      <w:bCs/>
    </w:rPr>
  </w:style>
  <w:style w:type="paragraph" w:styleId="ListParagraph">
    <w:name w:val="List Paragraph"/>
    <w:basedOn w:val="Normal"/>
    <w:uiPriority w:val="34"/>
    <w:qFormat/>
    <w:rsid w:val="005E42EB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span">
    <w:name w:val="span"/>
    <w:basedOn w:val="DefaultParagraphFont"/>
    <w:rsid w:val="00432703"/>
    <w:rPr>
      <w:sz w:val="24"/>
      <w:szCs w:val="24"/>
      <w:bdr w:val="none" w:sz="0" w:space="0" w:color="auto"/>
      <w:vertAlign w:val="baseline"/>
    </w:rPr>
  </w:style>
  <w:style w:type="character" w:customStyle="1" w:styleId="divdocumentaddress">
    <w:name w:val="div_document_address"/>
    <w:basedOn w:val="DefaultParagraphFont"/>
    <w:rsid w:val="00432703"/>
    <w:rPr>
      <w:color w:val="FFFFFF"/>
      <w:sz w:val="20"/>
      <w:szCs w:val="20"/>
    </w:rPr>
  </w:style>
  <w:style w:type="character" w:customStyle="1" w:styleId="divdocumentsprtr">
    <w:name w:val="div_document_sprtr"/>
    <w:basedOn w:val="DefaultParagraphFont"/>
    <w:rsid w:val="00432703"/>
  </w:style>
  <w:style w:type="paragraph" w:customStyle="1" w:styleId="Default">
    <w:name w:val="Default"/>
    <w:rsid w:val="00F86D68"/>
    <w:pPr>
      <w:autoSpaceDE w:val="0"/>
      <w:autoSpaceDN w:val="0"/>
      <w:adjustRightInd w:val="0"/>
    </w:pPr>
    <w:rPr>
      <w:rFonts w:ascii="___WRD_EMBED_SUB_45" w:eastAsia="Arial" w:hAnsi="___WRD_EMBED_SUB_45" w:cs="___WRD_EMBED_SUB_45"/>
      <w:color w:val="00000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C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y22.github.io/saba-akhtar.github.io/portfol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y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baakhta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asaeedakht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Local\Microsoft\Office\16.0\DTS\en-US%7b6A64B20E-EB7C-4F10-9C3B-DC5B78AE5BF6%7d\%7bD72EE925-B0F9-4EE5-B13C-014D1D2A670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442230B3DF4D0F9D108ADCF8A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463F-06CE-4B27-A500-F84EFCBEAC9E}"/>
      </w:docPartPr>
      <w:docPartBody>
        <w:p w:rsidR="001B29A6" w:rsidRDefault="00A01ABA" w:rsidP="00A01ABA">
          <w:pPr>
            <w:pStyle w:val="10442230B3DF4D0F9D108ADCF8A3D42C"/>
          </w:pPr>
          <w:r w:rsidRPr="00036450">
            <w:t>EDUCATION</w:t>
          </w:r>
        </w:p>
      </w:docPartBody>
    </w:docPart>
    <w:docPart>
      <w:docPartPr>
        <w:name w:val="3565DE7649C14AC980F742A28E48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27AA-B29A-42C7-9E6C-02F39F042E6E}"/>
      </w:docPartPr>
      <w:docPartBody>
        <w:p w:rsidR="001B29A6" w:rsidRDefault="00A01ABA" w:rsidP="00A01ABA">
          <w:pPr>
            <w:pStyle w:val="3565DE7649C14AC980F742A28E483418"/>
          </w:pPr>
          <w:r w:rsidRPr="00036450">
            <w:t>WORK EXPERIENCE</w:t>
          </w:r>
        </w:p>
      </w:docPartBody>
    </w:docPart>
    <w:docPart>
      <w:docPartPr>
        <w:name w:val="9BFED5DED608410B8C17CEA38169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AE6E-8BCC-4E64-B993-14865029438E}"/>
      </w:docPartPr>
      <w:docPartBody>
        <w:p w:rsidR="001B29A6" w:rsidRDefault="00A01ABA" w:rsidP="00A01ABA">
          <w:pPr>
            <w:pStyle w:val="9BFED5DED608410B8C17CEA381691C5A"/>
          </w:pPr>
          <w:r w:rsidRPr="00CB0055">
            <w:t>Contact</w:t>
          </w:r>
        </w:p>
      </w:docPartBody>
    </w:docPart>
    <w:docPart>
      <w:docPartPr>
        <w:name w:val="6DDB2594A1EB4477A67CDB5E5F83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121-1EBA-4D23-847A-7C62DAC3602D}"/>
      </w:docPartPr>
      <w:docPartBody>
        <w:p w:rsidR="001B29A6" w:rsidRDefault="00A01ABA" w:rsidP="00A01ABA">
          <w:pPr>
            <w:pStyle w:val="6DDB2594A1EB4477A67CDB5E5F83A49A"/>
          </w:pPr>
          <w:r w:rsidRPr="004D3011">
            <w:t>PHONE:</w:t>
          </w:r>
        </w:p>
      </w:docPartBody>
    </w:docPart>
    <w:docPart>
      <w:docPartPr>
        <w:name w:val="6F595494A2AA45DD9DB90ECBE39A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4209-A096-4222-B289-1809DF3EF278}"/>
      </w:docPartPr>
      <w:docPartBody>
        <w:p w:rsidR="001B29A6" w:rsidRDefault="00A01ABA" w:rsidP="00A01ABA">
          <w:pPr>
            <w:pStyle w:val="6F595494A2AA45DD9DB90ECBE39AD98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9"/>
    <w:rsid w:val="00013C97"/>
    <w:rsid w:val="00060A38"/>
    <w:rsid w:val="001B29A6"/>
    <w:rsid w:val="002566B6"/>
    <w:rsid w:val="0028740B"/>
    <w:rsid w:val="003F4D69"/>
    <w:rsid w:val="00535609"/>
    <w:rsid w:val="005A0136"/>
    <w:rsid w:val="005D5F2D"/>
    <w:rsid w:val="00715F42"/>
    <w:rsid w:val="00765176"/>
    <w:rsid w:val="007F271B"/>
    <w:rsid w:val="00892C23"/>
    <w:rsid w:val="00A01ABA"/>
    <w:rsid w:val="00A16651"/>
    <w:rsid w:val="00B37030"/>
    <w:rsid w:val="00C31BE6"/>
    <w:rsid w:val="00C83F49"/>
    <w:rsid w:val="00D954B9"/>
    <w:rsid w:val="00F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442230B3DF4D0F9D108ADCF8A3D42C">
    <w:name w:val="10442230B3DF4D0F9D108ADCF8A3D42C"/>
    <w:rsid w:val="00A01ABA"/>
  </w:style>
  <w:style w:type="paragraph" w:customStyle="1" w:styleId="3565DE7649C14AC980F742A28E483418">
    <w:name w:val="3565DE7649C14AC980F742A28E483418"/>
    <w:rsid w:val="00A01ABA"/>
  </w:style>
  <w:style w:type="paragraph" w:customStyle="1" w:styleId="9BFED5DED608410B8C17CEA381691C5A">
    <w:name w:val="9BFED5DED608410B8C17CEA381691C5A"/>
    <w:rsid w:val="00A01ABA"/>
  </w:style>
  <w:style w:type="paragraph" w:customStyle="1" w:styleId="6DDB2594A1EB4477A67CDB5E5F83A49A">
    <w:name w:val="6DDB2594A1EB4477A67CDB5E5F83A49A"/>
    <w:rsid w:val="00A01ABA"/>
  </w:style>
  <w:style w:type="paragraph" w:customStyle="1" w:styleId="6F595494A2AA45DD9DB90ECBE39AD988">
    <w:name w:val="6F595494A2AA45DD9DB90ECBE39AD988"/>
    <w:rsid w:val="00A01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{D72EE925-B0F9-4EE5-B13C-014D1D2A670F}tf00546271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2020-10-15T05:01:00Z</dcterms:created>
  <dcterms:modified xsi:type="dcterms:W3CDTF">2020-11-12T08:41:00Z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